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8DCD9" w14:textId="77777777" w:rsidR="00595A29" w:rsidRDefault="00022364" w:rsidP="00EA0BBF">
      <w:pPr>
        <w:pStyle w:val="Title"/>
      </w:pPr>
      <w:sdt>
        <w:sdtPr>
          <w:id w:val="-1260975073"/>
          <w:placeholder>
            <w:docPart w:val="FF952C08EE1E497483C4FA0864A2A87B"/>
          </w:placeholder>
          <w:temporary/>
          <w:showingPlcHdr/>
          <w15:appearance w15:val="hidden"/>
        </w:sdtPr>
        <w:sdtEndPr/>
        <w:sdtContent>
          <w:r w:rsidR="00812C84" w:rsidRPr="00EA0BBF">
            <w:t>memo</w:t>
          </w:r>
        </w:sdtContent>
      </w:sdt>
      <w:r w:rsidR="00EA0BBF">
        <w:t xml:space="preserve"> </w:t>
      </w:r>
    </w:p>
    <w:p w14:paraId="7BED5216" w14:textId="77777777" w:rsidR="00EA0BBF" w:rsidRDefault="00EA0BBF" w:rsidP="00EA0BBF">
      <w:r>
        <w:rPr>
          <w:noProof/>
        </w:rPr>
        <mc:AlternateContent>
          <mc:Choice Requires="wpg">
            <w:drawing>
              <wp:anchor distT="0" distB="0" distL="114300" distR="114300" simplePos="0" relativeHeight="251663360" behindDoc="1" locked="1" layoutInCell="1" allowOverlap="1" wp14:anchorId="7DFE2F2C" wp14:editId="1BB34E5D">
                <wp:simplePos x="0" y="0"/>
                <wp:positionH relativeFrom="column">
                  <wp:posOffset>-1143000</wp:posOffset>
                </wp:positionH>
                <wp:positionV relativeFrom="page">
                  <wp:posOffset>2030095</wp:posOffset>
                </wp:positionV>
                <wp:extent cx="7507224" cy="7626096"/>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507224" cy="7626096"/>
                          <a:chOff x="0" y="0"/>
                          <a:chExt cx="7502948" cy="7627620"/>
                        </a:xfrm>
                      </wpg:grpSpPr>
                      <wps:wsp>
                        <wps:cNvPr id="1" name="Rectangle 1"/>
                        <wps:cNvSpPr/>
                        <wps:spPr>
                          <a:xfrm>
                            <a:off x="15240" y="0"/>
                            <a:ext cx="7487708" cy="7627620"/>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0" y="2644140"/>
                            <a:ext cx="6698615" cy="0"/>
                          </a:xfrm>
                          <a:prstGeom prst="line">
                            <a:avLst/>
                          </a:prstGeom>
                          <a:ln>
                            <a:solidFill>
                              <a:schemeClr val="bg2">
                                <a:lumMod val="75000"/>
                              </a:schemeClr>
                            </a:solidFill>
                          </a:ln>
                        </wps:spPr>
                        <wps:style>
                          <a:lnRef idx="1">
                            <a:schemeClr val="accent4"/>
                          </a:lnRef>
                          <a:fillRef idx="0">
                            <a:schemeClr val="accent4"/>
                          </a:fillRef>
                          <a:effectRef idx="0">
                            <a:schemeClr val="accent4"/>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BEDB912" id="Group 2" o:spid="_x0000_s1026" alt="&quot;&quot;" style="position:absolute;margin-left:-90pt;margin-top:159.85pt;width:591.1pt;height:600.5pt;z-index:-251653120;mso-position-vertical-relative:page;mso-width-relative:margin;mso-height-relative:margin" coordsize="75029,76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">
                <v:rect id="Rectangle 1" o:spid="_x0000_s1027" style="position:absolute;left:152;width:74877;height:7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" fillcolor="#f0efcd [661]" stroked="f" strokeweight="2pt"/>
                <v:line id="Straight Connector 4" o:spid="_x0000_s1028" style="position:absolute;visibility:visible;mso-wrap-style:square" from="0,26441" to="66986,2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" strokecolor="#a5a5a5 [2414]"/>
                <w10:wrap anchory="page"/>
                <w10:anchorlock/>
              </v:group>
            </w:pict>
          </mc:Fallback>
        </mc:AlternateContent>
      </w: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Description w:val="First table has company name and second table has memo information"/>
      </w:tblPr>
      <w:tblGrid>
        <w:gridCol w:w="8640"/>
      </w:tblGrid>
      <w:tr w:rsidR="00595A29" w14:paraId="0AD41D2D" w14:textId="77777777" w:rsidTr="00500513">
        <w:trPr>
          <w:trHeight w:val="1134"/>
        </w:trPr>
        <w:tc>
          <w:tcPr>
            <w:tcW w:w="8640" w:type="dxa"/>
          </w:tcPr>
          <w:p w14:paraId="5A730D5A" w14:textId="7A509698" w:rsidR="00595A29" w:rsidRPr="00812C84" w:rsidRDefault="00FB6EE1" w:rsidP="00500513">
            <w:pPr>
              <w:pStyle w:val="Header"/>
            </w:pPr>
            <w:r w:rsidRPr="00FB6EE1">
              <w:t>international notion distributors</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2323"/>
        <w:gridCol w:w="6317"/>
      </w:tblGrid>
      <w:tr w:rsidR="002715D2" w14:paraId="4AA0962E" w14:textId="77777777" w:rsidTr="00AF0A32">
        <w:trPr>
          <w:trHeight w:val="32"/>
        </w:trPr>
        <w:tc>
          <w:tcPr>
            <w:tcW w:w="2323" w:type="dxa"/>
          </w:tcPr>
          <w:p w14:paraId="066FF4E8" w14:textId="77777777" w:rsidR="00595A29" w:rsidRPr="00EA0BBF" w:rsidRDefault="00022364" w:rsidP="00EA0BBF">
            <w:pPr>
              <w:pStyle w:val="Heading1"/>
            </w:pPr>
            <w:sdt>
              <w:sdtPr>
                <w:id w:val="-1849470194"/>
                <w:placeholder>
                  <w:docPart w:val="229F506EA118430D99FBA1BE604CBDE6"/>
                </w:placeholder>
                <w:temporary/>
                <w:showingPlcHdr/>
                <w15:appearance w15:val="hidden"/>
              </w:sdtPr>
              <w:sdtEndPr/>
              <w:sdtContent>
                <w:r w:rsidR="00D77C46" w:rsidRPr="00EA0BBF">
                  <w:rPr>
                    <w:rStyle w:val="Heading1Char"/>
                    <w:b/>
                  </w:rPr>
                  <w:t>To:</w:t>
                </w:r>
              </w:sdtContent>
            </w:sdt>
            <w:r w:rsidR="00EA0BBF" w:rsidRPr="00EA0BBF">
              <w:t xml:space="preserve"> </w:t>
            </w:r>
          </w:p>
        </w:tc>
        <w:tc>
          <w:tcPr>
            <w:tcW w:w="6317" w:type="dxa"/>
          </w:tcPr>
          <w:p w14:paraId="10132C8B" w14:textId="18E0486E" w:rsidR="00595A29" w:rsidRPr="00EA0BBF" w:rsidRDefault="00022364" w:rsidP="00EA0BBF">
            <w:sdt>
              <w:sdtPr>
                <w:id w:val="422996814"/>
                <w:placeholder>
                  <w:docPart w:val="A3890480937241759ADA29FBA1109A26"/>
                </w:placeholder>
                <w15:appearance w15:val="hidden"/>
              </w:sdtPr>
              <w:sdtEndPr/>
              <w:sdtContent>
                <w:r w:rsidR="00FB6EE1" w:rsidRPr="00FB6EE1">
                  <w:t>Ms. Smith</w:t>
                </w:r>
              </w:sdtContent>
            </w:sdt>
            <w:r w:rsidR="00EA0BBF" w:rsidRPr="00EA0BBF">
              <w:t xml:space="preserve"> </w:t>
            </w:r>
          </w:p>
        </w:tc>
      </w:tr>
      <w:tr w:rsidR="002715D2" w14:paraId="461578BC" w14:textId="77777777" w:rsidTr="00AF0A32">
        <w:trPr>
          <w:trHeight w:val="37"/>
        </w:trPr>
        <w:tc>
          <w:tcPr>
            <w:tcW w:w="2323" w:type="dxa"/>
          </w:tcPr>
          <w:p w14:paraId="0DAE39B5" w14:textId="77777777" w:rsidR="00595A29" w:rsidRPr="00EA0BBF" w:rsidRDefault="00022364" w:rsidP="00EA0BBF">
            <w:pPr>
              <w:pStyle w:val="Heading1"/>
            </w:pPr>
            <w:sdt>
              <w:sdtPr>
                <w:id w:val="1202138601"/>
                <w:placeholder>
                  <w:docPart w:val="EDF6092E5FE4488BB4D7AA91CA168DA2"/>
                </w:placeholder>
                <w:temporary/>
                <w:showingPlcHdr/>
                <w15:appearance w15:val="hidden"/>
              </w:sdtPr>
              <w:sdtEndPr/>
              <w:sdtContent>
                <w:r w:rsidR="00D77C46" w:rsidRPr="00EA0BBF">
                  <w:t xml:space="preserve">From: </w:t>
                </w:r>
              </w:sdtContent>
            </w:sdt>
          </w:p>
        </w:tc>
        <w:tc>
          <w:tcPr>
            <w:tcW w:w="6317" w:type="dxa"/>
          </w:tcPr>
          <w:p w14:paraId="6FE883CE" w14:textId="6B7C2A67" w:rsidR="00595A29" w:rsidRPr="00EA0BBF" w:rsidRDefault="00022364" w:rsidP="00EA0BBF">
            <w:sdt>
              <w:sdtPr>
                <w:id w:val="881827689"/>
                <w:placeholder>
                  <w:docPart w:val="838F0BE64F40465FB51D49093C847E52"/>
                </w:placeholder>
                <w15:appearance w15:val="hidden"/>
              </w:sdtPr>
              <w:sdtEndPr/>
              <w:sdtContent>
                <w:r w:rsidR="00FB6EE1">
                  <w:t>Yusuf Saadu</w:t>
                </w:r>
              </w:sdtContent>
            </w:sdt>
            <w:r w:rsidR="00EA0BBF" w:rsidRPr="00EA0BBF">
              <w:t xml:space="preserve"> </w:t>
            </w:r>
          </w:p>
        </w:tc>
      </w:tr>
      <w:tr w:rsidR="002715D2" w14:paraId="20100AFD" w14:textId="77777777" w:rsidTr="00AF0A32">
        <w:trPr>
          <w:trHeight w:val="37"/>
        </w:trPr>
        <w:tc>
          <w:tcPr>
            <w:tcW w:w="2323" w:type="dxa"/>
          </w:tcPr>
          <w:p w14:paraId="40C5AAB9" w14:textId="77777777" w:rsidR="00595A29" w:rsidRPr="00EA0BBF" w:rsidRDefault="00022364" w:rsidP="00EA0BBF">
            <w:pPr>
              <w:pStyle w:val="Heading1"/>
            </w:pPr>
            <w:sdt>
              <w:sdtPr>
                <w:id w:val="378521910"/>
                <w:placeholder>
                  <w:docPart w:val="C134F092AB6C46F99D6CCD524F3BDCCD"/>
                </w:placeholder>
                <w:temporary/>
                <w:showingPlcHdr/>
                <w15:appearance w15:val="hidden"/>
              </w:sdtPr>
              <w:sdtEndPr/>
              <w:sdtContent>
                <w:r w:rsidR="00D77C46" w:rsidRPr="00EA0BBF">
                  <w:t xml:space="preserve">CC: </w:t>
                </w:r>
              </w:sdtContent>
            </w:sdt>
          </w:p>
        </w:tc>
        <w:tc>
          <w:tcPr>
            <w:tcW w:w="6317" w:type="dxa"/>
          </w:tcPr>
          <w:p w14:paraId="7A3360A8" w14:textId="1A3C11E8" w:rsidR="00595A29" w:rsidRPr="00EA0BBF" w:rsidRDefault="00022364" w:rsidP="00EA0BBF">
            <w:sdt>
              <w:sdtPr>
                <w:id w:val="1662349221"/>
                <w:placeholder>
                  <w:docPart w:val="4326BCDD49F34E81BEB9C9BB684C89F8"/>
                </w:placeholder>
                <w15:appearance w15:val="hidden"/>
              </w:sdtPr>
              <w:sdtEndPr/>
              <w:sdtContent>
                <w:r w:rsidR="00FB6EE1">
                  <w:t xml:space="preserve">Sameh </w:t>
                </w:r>
                <w:proofErr w:type="spellStart"/>
                <w:r w:rsidR="00FB6EE1">
                  <w:t>Shamroukh</w:t>
                </w:r>
                <w:proofErr w:type="spellEnd"/>
              </w:sdtContent>
            </w:sdt>
            <w:r w:rsidR="00EA0BBF" w:rsidRPr="00EA0BBF">
              <w:t xml:space="preserve"> </w:t>
            </w:r>
          </w:p>
        </w:tc>
      </w:tr>
      <w:tr w:rsidR="002715D2" w14:paraId="449D6194" w14:textId="77777777" w:rsidTr="00500513">
        <w:trPr>
          <w:trHeight w:val="102"/>
        </w:trPr>
        <w:tc>
          <w:tcPr>
            <w:tcW w:w="2323" w:type="dxa"/>
          </w:tcPr>
          <w:p w14:paraId="22824C6D" w14:textId="77777777" w:rsidR="00595A29" w:rsidRPr="00EA0BBF" w:rsidRDefault="00022364" w:rsidP="00EA0BBF">
            <w:pPr>
              <w:pStyle w:val="Heading1"/>
            </w:pPr>
            <w:sdt>
              <w:sdtPr>
                <w:id w:val="656889604"/>
                <w:placeholder>
                  <w:docPart w:val="4A348D53860B4CB189AD0A3C024D34F6"/>
                </w:placeholder>
                <w:temporary/>
                <w:showingPlcHdr/>
                <w15:appearance w15:val="hidden"/>
              </w:sdtPr>
              <w:sdtEndPr/>
              <w:sdtContent>
                <w:r w:rsidR="00D77C46" w:rsidRPr="00EA0BBF">
                  <w:t>Date:</w:t>
                </w:r>
              </w:sdtContent>
            </w:sdt>
          </w:p>
        </w:tc>
        <w:tc>
          <w:tcPr>
            <w:tcW w:w="6317" w:type="dxa"/>
          </w:tcPr>
          <w:p w14:paraId="7BBAB421" w14:textId="360BE3EC" w:rsidR="00595A29" w:rsidRPr="00EA0BBF" w:rsidRDefault="00022364" w:rsidP="00EA0BBF">
            <w:sdt>
              <w:sdtPr>
                <w:id w:val="-1206485960"/>
                <w:placeholder>
                  <w:docPart w:val="BC766ECA9C414CAAB1AED4EEEC0AAE2D"/>
                </w:placeholder>
                <w15:appearance w15:val="hidden"/>
              </w:sdtPr>
              <w:sdtEndPr/>
              <w:sdtContent>
                <w:r w:rsidR="00FB6EE1">
                  <w:t>9/9/2023</w:t>
                </w:r>
              </w:sdtContent>
            </w:sdt>
            <w:r w:rsidR="00EA0BBF" w:rsidRPr="00EA0BBF">
              <w:t xml:space="preserve"> </w:t>
            </w:r>
          </w:p>
        </w:tc>
      </w:tr>
      <w:tr w:rsidR="002715D2" w14:paraId="528F3B44" w14:textId="77777777" w:rsidTr="00500513">
        <w:trPr>
          <w:trHeight w:val="1305"/>
        </w:trPr>
        <w:tc>
          <w:tcPr>
            <w:tcW w:w="2323" w:type="dxa"/>
            <w:tcMar>
              <w:bottom w:w="576" w:type="dxa"/>
            </w:tcMar>
          </w:tcPr>
          <w:p w14:paraId="64B553E3" w14:textId="77777777" w:rsidR="00595A29" w:rsidRPr="00EA0BBF" w:rsidRDefault="00022364" w:rsidP="00EA0BBF">
            <w:pPr>
              <w:pStyle w:val="Heading1"/>
            </w:pPr>
            <w:sdt>
              <w:sdtPr>
                <w:id w:val="-2000876693"/>
                <w:placeholder>
                  <w:docPart w:val="22685B767A364124872FC94752079B2B"/>
                </w:placeholder>
                <w:temporary/>
                <w:showingPlcHdr/>
                <w15:appearance w15:val="hidden"/>
              </w:sdtPr>
              <w:sdtEndPr/>
              <w:sdtContent>
                <w:r w:rsidR="00D77C46" w:rsidRPr="00EA0BBF">
                  <w:t>Re:</w:t>
                </w:r>
              </w:sdtContent>
            </w:sdt>
          </w:p>
        </w:tc>
        <w:tc>
          <w:tcPr>
            <w:tcW w:w="6317" w:type="dxa"/>
            <w:tcMar>
              <w:bottom w:w="576" w:type="dxa"/>
            </w:tcMar>
          </w:tcPr>
          <w:p w14:paraId="1B60259A" w14:textId="0D0E1E29" w:rsidR="00595A29" w:rsidRPr="00EA0BBF" w:rsidRDefault="00022364" w:rsidP="00EA0BBF">
            <w:sdt>
              <w:sdtPr>
                <w:id w:val="-1380383394"/>
                <w:placeholder>
                  <w:docPart w:val="D3EC242E140B4F7FB3A86BE82CB87E25"/>
                </w:placeholder>
                <w15:appearance w15:val="hidden"/>
              </w:sdtPr>
              <w:sdtEndPr/>
              <w:sdtContent>
                <w:r w:rsidR="006A4333">
                  <w:t>Order Sales Data Analysis and Recommendation</w:t>
                </w:r>
              </w:sdtContent>
            </w:sdt>
            <w:r w:rsidR="00EA0BBF" w:rsidRPr="00EA0BBF">
              <w:t xml:space="preserve"> </w:t>
            </w:r>
          </w:p>
        </w:tc>
      </w:tr>
      <w:tr w:rsidR="002715D2" w14:paraId="65659D6A" w14:textId="77777777" w:rsidTr="00AF0A32">
        <w:trPr>
          <w:trHeight w:val="288"/>
        </w:trPr>
        <w:tc>
          <w:tcPr>
            <w:tcW w:w="2323" w:type="dxa"/>
            <w:tcMar>
              <w:top w:w="144" w:type="dxa"/>
            </w:tcMar>
          </w:tcPr>
          <w:p w14:paraId="5BE193FE" w14:textId="77777777" w:rsidR="00595A29" w:rsidRDefault="00022364" w:rsidP="00EA0BBF">
            <w:pPr>
              <w:pStyle w:val="Header"/>
            </w:pPr>
            <w:sdt>
              <w:sdtPr>
                <w:id w:val="-973595482"/>
                <w:placeholder>
                  <w:docPart w:val="F9D6BF7A38584CF9BDB4227AFC96F253"/>
                </w:placeholder>
                <w:temporary/>
                <w:showingPlcHdr/>
                <w15:appearance w15:val="hidden"/>
              </w:sdtPr>
              <w:sdtEndPr/>
              <w:sdtContent>
                <w:r w:rsidR="00D77C46" w:rsidRPr="00EA0BBF">
                  <w:t>Comments:</w:t>
                </w:r>
              </w:sdtContent>
            </w:sdt>
            <w:r w:rsidR="00EA0BBF">
              <w:t xml:space="preserve"> </w:t>
            </w:r>
          </w:p>
        </w:tc>
        <w:tc>
          <w:tcPr>
            <w:tcW w:w="6317" w:type="dxa"/>
            <w:tcMar>
              <w:top w:w="144" w:type="dxa"/>
            </w:tcMar>
          </w:tcPr>
          <w:p w14:paraId="77F74D83" w14:textId="73E1609C" w:rsidR="00595A29" w:rsidRDefault="00022364" w:rsidP="00EA0BBF">
            <w:sdt>
              <w:sdtPr>
                <w:id w:val="-1754573649"/>
                <w:placeholder>
                  <w:docPart w:val="91CD6C2105EA460A9BEF512879EF3329"/>
                </w:placeholder>
                <w15:appearance w15:val="hidden"/>
              </w:sdtPr>
              <w:sdtEndPr/>
              <w:sdtContent>
                <w:r w:rsidR="0089392C">
                  <w:t xml:space="preserve">Good day Ms. Smith, Upon analysis of the company’s data it has come to my attention that our manufacturing plants have major inconsistencies in the time it takes to fulfill orders that come in. This is regardless of sales channel, region or product, our order processing time is very inconsistent. With a poor average of about 24-25 days to fulfill orders and ship them out, I believe this presents a serious hidden danger in terms of customer satisfaction. We want our fulfillment time to be low and consistent but the recent data </w:t>
                </w:r>
              </w:sdtContent>
            </w:sdt>
            <w:r w:rsidR="0089392C">
              <w:t xml:space="preserve">shows that it can take as long as 50 days for an order that came in to be shipped out. An investigation needs to be conducted looking into our order processing procedures and pipelines to iron out any inefficiencies that could be causing this inconsistency on average long fulfilment time. My analysis also found that despite the large amount of sales </w:t>
            </w:r>
            <w:r w:rsidR="000E66C9">
              <w:t>some of our products showcase, possibly due to manufacturing costs or prices, these products don’t bring in as much profit or have as high a profit margin compared to the Household, Office Supplies and Cosmetic products. I recommend that going forward we should invest producing more of these profit leaders</w:t>
            </w:r>
            <w:r>
              <w:t>.</w:t>
            </w:r>
          </w:p>
        </w:tc>
      </w:tr>
    </w:tbl>
    <w:p w14:paraId="0654CB0C" w14:textId="77777777" w:rsidR="00595A29" w:rsidRDefault="00595A29" w:rsidP="00AF0A32"/>
    <w:sectPr w:rsidR="00595A29">
      <w:footerReference w:type="default" r:id="rId10"/>
      <w:pgSz w:w="12240" w:h="15840"/>
      <w:pgMar w:top="72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3023B" w14:textId="77777777" w:rsidR="00FB6EE1" w:rsidRDefault="00FB6EE1">
      <w:pPr>
        <w:spacing w:after="0" w:line="240" w:lineRule="auto"/>
      </w:pPr>
      <w:r>
        <w:separator/>
      </w:r>
    </w:p>
  </w:endnote>
  <w:endnote w:type="continuationSeparator" w:id="0">
    <w:p w14:paraId="0997FD6C" w14:textId="77777777" w:rsidR="00FB6EE1" w:rsidRDefault="00FB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299169"/>
      <w:docPartObj>
        <w:docPartGallery w:val="Page Numbers (Bottom of Page)"/>
        <w:docPartUnique/>
      </w:docPartObj>
    </w:sdtPr>
    <w:sdtEndPr>
      <w:rPr>
        <w:noProof/>
      </w:rPr>
    </w:sdtEndPr>
    <w:sdtContent>
      <w:p w14:paraId="40116E20" w14:textId="77777777" w:rsidR="00595A29" w:rsidRDefault="00D77C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56DD2" w14:textId="77777777" w:rsidR="00FB6EE1" w:rsidRDefault="00FB6EE1">
      <w:pPr>
        <w:spacing w:after="0" w:line="240" w:lineRule="auto"/>
      </w:pPr>
      <w:r>
        <w:separator/>
      </w:r>
    </w:p>
  </w:footnote>
  <w:footnote w:type="continuationSeparator" w:id="0">
    <w:p w14:paraId="22E44B2E" w14:textId="77777777" w:rsidR="00FB6EE1" w:rsidRDefault="00FB6E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E1"/>
    <w:rsid w:val="00010030"/>
    <w:rsid w:val="00022364"/>
    <w:rsid w:val="000605D0"/>
    <w:rsid w:val="00063264"/>
    <w:rsid w:val="00064108"/>
    <w:rsid w:val="000909EA"/>
    <w:rsid w:val="000A464B"/>
    <w:rsid w:val="000D1E2C"/>
    <w:rsid w:val="000E66C9"/>
    <w:rsid w:val="000F3E95"/>
    <w:rsid w:val="00100634"/>
    <w:rsid w:val="00103EE7"/>
    <w:rsid w:val="00121C9C"/>
    <w:rsid w:val="001319A3"/>
    <w:rsid w:val="001322EE"/>
    <w:rsid w:val="00132C95"/>
    <w:rsid w:val="001714CE"/>
    <w:rsid w:val="001840BE"/>
    <w:rsid w:val="001D7999"/>
    <w:rsid w:val="00201891"/>
    <w:rsid w:val="002619BF"/>
    <w:rsid w:val="002715D2"/>
    <w:rsid w:val="00283CA6"/>
    <w:rsid w:val="00293F0E"/>
    <w:rsid w:val="002B3301"/>
    <w:rsid w:val="002C4564"/>
    <w:rsid w:val="00306307"/>
    <w:rsid w:val="00390BCD"/>
    <w:rsid w:val="00394E0B"/>
    <w:rsid w:val="003B61BD"/>
    <w:rsid w:val="003D748C"/>
    <w:rsid w:val="003E2088"/>
    <w:rsid w:val="003F14D5"/>
    <w:rsid w:val="004041D2"/>
    <w:rsid w:val="00406C43"/>
    <w:rsid w:val="00413B26"/>
    <w:rsid w:val="00444B8F"/>
    <w:rsid w:val="004550D6"/>
    <w:rsid w:val="00491ABD"/>
    <w:rsid w:val="004C2E9D"/>
    <w:rsid w:val="004E1BD3"/>
    <w:rsid w:val="004E3A43"/>
    <w:rsid w:val="004E5990"/>
    <w:rsid w:val="00500513"/>
    <w:rsid w:val="00527754"/>
    <w:rsid w:val="0054033F"/>
    <w:rsid w:val="00541211"/>
    <w:rsid w:val="00581AF5"/>
    <w:rsid w:val="00595A29"/>
    <w:rsid w:val="005C0DB1"/>
    <w:rsid w:val="00622455"/>
    <w:rsid w:val="0063074B"/>
    <w:rsid w:val="00637300"/>
    <w:rsid w:val="0065166E"/>
    <w:rsid w:val="00696B3E"/>
    <w:rsid w:val="006A4333"/>
    <w:rsid w:val="006D69F0"/>
    <w:rsid w:val="00724A07"/>
    <w:rsid w:val="00727369"/>
    <w:rsid w:val="00751185"/>
    <w:rsid w:val="00774F18"/>
    <w:rsid w:val="00795131"/>
    <w:rsid w:val="007B01AE"/>
    <w:rsid w:val="007B1F70"/>
    <w:rsid w:val="007B3B75"/>
    <w:rsid w:val="00812C84"/>
    <w:rsid w:val="008267D6"/>
    <w:rsid w:val="008301E7"/>
    <w:rsid w:val="00846797"/>
    <w:rsid w:val="00867D5C"/>
    <w:rsid w:val="0089392C"/>
    <w:rsid w:val="008954A7"/>
    <w:rsid w:val="009575A2"/>
    <w:rsid w:val="00967C83"/>
    <w:rsid w:val="009A41BD"/>
    <w:rsid w:val="009F31BE"/>
    <w:rsid w:val="00A209F6"/>
    <w:rsid w:val="00A43E36"/>
    <w:rsid w:val="00A903DE"/>
    <w:rsid w:val="00AB7218"/>
    <w:rsid w:val="00AF0A32"/>
    <w:rsid w:val="00B01923"/>
    <w:rsid w:val="00B23F17"/>
    <w:rsid w:val="00B4300F"/>
    <w:rsid w:val="00B43822"/>
    <w:rsid w:val="00B63B00"/>
    <w:rsid w:val="00BD1036"/>
    <w:rsid w:val="00BE77EC"/>
    <w:rsid w:val="00C54A71"/>
    <w:rsid w:val="00C63371"/>
    <w:rsid w:val="00CB4100"/>
    <w:rsid w:val="00CD14A3"/>
    <w:rsid w:val="00CE4F23"/>
    <w:rsid w:val="00CE6EE9"/>
    <w:rsid w:val="00D23448"/>
    <w:rsid w:val="00D77C46"/>
    <w:rsid w:val="00D979D8"/>
    <w:rsid w:val="00DB0926"/>
    <w:rsid w:val="00E43132"/>
    <w:rsid w:val="00EA0BBF"/>
    <w:rsid w:val="00EB67C7"/>
    <w:rsid w:val="00EC2AA0"/>
    <w:rsid w:val="00EF18B4"/>
    <w:rsid w:val="00EF3A3F"/>
    <w:rsid w:val="00F31DC5"/>
    <w:rsid w:val="00F5173A"/>
    <w:rsid w:val="00F55778"/>
    <w:rsid w:val="00F72DA0"/>
    <w:rsid w:val="00F8248A"/>
    <w:rsid w:val="00FA2A75"/>
    <w:rsid w:val="00FB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997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BBF"/>
    <w:rPr>
      <w:color w:val="404040" w:themeColor="text1" w:themeTint="BF"/>
    </w:rPr>
  </w:style>
  <w:style w:type="paragraph" w:styleId="Heading1">
    <w:name w:val="heading 1"/>
    <w:basedOn w:val="Normal"/>
    <w:next w:val="Normal"/>
    <w:link w:val="Heading1Char"/>
    <w:uiPriority w:val="2"/>
    <w:qFormat/>
    <w:rsid w:val="00EA0BBF"/>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F8F3E0" w:themeColor="accent1"/>
      <w:spacing w:val="0"/>
    </w:rPr>
  </w:style>
  <w:style w:type="character" w:customStyle="1" w:styleId="Heading1Char">
    <w:name w:val="Heading 1 Char"/>
    <w:basedOn w:val="DefaultParagraphFont"/>
    <w:link w:val="Heading1"/>
    <w:uiPriority w:val="2"/>
    <w:rsid w:val="00EA0BBF"/>
    <w:rPr>
      <w:b/>
      <w:color w:val="404040" w:themeColor="text1" w:themeTint="BF"/>
    </w:rPr>
  </w:style>
  <w:style w:type="table" w:styleId="TableGrid">
    <w:name w:val="Table Grid"/>
    <w:basedOn w:val="TableNormal"/>
    <w:uiPriority w:val="1"/>
    <w:rsid w:val="00EA0BBF"/>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rsid w:val="00EA0BBF"/>
    <w:pPr>
      <w:spacing w:after="0" w:line="360" w:lineRule="auto"/>
      <w:ind w:left="-86"/>
      <w:contextualSpacing/>
    </w:pPr>
    <w:rPr>
      <w:rFonts w:asciiTheme="majorHAnsi" w:hAnsiTheme="majorHAnsi" w:cstheme="majorBidi"/>
      <w:caps/>
      <w:color w:val="595959" w:themeColor="text1" w:themeTint="A6"/>
      <w:spacing w:val="-10"/>
      <w:kern w:val="28"/>
      <w:sz w:val="144"/>
      <w:szCs w:val="56"/>
    </w:rPr>
  </w:style>
  <w:style w:type="character" w:customStyle="1" w:styleId="TitleChar">
    <w:name w:val="Title Char"/>
    <w:basedOn w:val="DefaultParagraphFont"/>
    <w:link w:val="Title"/>
    <w:uiPriority w:val="1"/>
    <w:rsid w:val="00EA0BBF"/>
    <w:rPr>
      <w:rFonts w:asciiTheme="majorHAnsi" w:hAnsiTheme="majorHAnsi" w:cstheme="majorBidi"/>
      <w:caps/>
      <w:color w:val="595959" w:themeColor="text1" w:themeTint="A6"/>
      <w:spacing w:val="-10"/>
      <w:kern w:val="28"/>
      <w:sz w:val="144"/>
      <w:szCs w:val="56"/>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EA0BBF"/>
    <w:rPr>
      <w:rFonts w:cs="Times New Roman (Body CS)"/>
      <w:b/>
      <w:caps/>
      <w:sz w:val="22"/>
    </w:rPr>
  </w:style>
  <w:style w:type="character" w:customStyle="1" w:styleId="HeaderChar">
    <w:name w:val="Header Char"/>
    <w:basedOn w:val="DefaultParagraphFont"/>
    <w:link w:val="Header"/>
    <w:uiPriority w:val="99"/>
    <w:rsid w:val="00EA0BBF"/>
    <w:rPr>
      <w:rFonts w:cs="Times New Roman (Body CS)"/>
      <w:b/>
      <w:caps/>
      <w:color w:val="404040" w:themeColor="text1" w:themeTint="BF"/>
      <w:sz w:val="22"/>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F8F3E0" w:themeColor="accent1"/>
        <w:bottom w:val="single" w:sz="4" w:space="10" w:color="F8F3E0" w:themeColor="accent1"/>
      </w:pBdr>
      <w:spacing w:before="360" w:after="360"/>
      <w:jc w:val="center"/>
    </w:pPr>
    <w:rPr>
      <w:i/>
      <w:iCs/>
      <w:color w:val="F8F3E0" w:themeColor="accent1"/>
    </w:rPr>
  </w:style>
  <w:style w:type="character" w:customStyle="1" w:styleId="IntenseQuoteChar">
    <w:name w:val="Intense Quote Char"/>
    <w:basedOn w:val="DefaultParagraphFont"/>
    <w:link w:val="IntenseQuote"/>
    <w:uiPriority w:val="30"/>
    <w:semiHidden/>
    <w:rsid w:val="006D69F0"/>
    <w:rPr>
      <w:i/>
      <w:iCs/>
      <w:color w:val="F8F3E0" w:themeColor="accent1"/>
    </w:rPr>
  </w:style>
  <w:style w:type="paragraph" w:styleId="BodyText2">
    <w:name w:val="Body Text 2"/>
    <w:basedOn w:val="Normal"/>
    <w:link w:val="BodyText2Char"/>
    <w:uiPriority w:val="99"/>
    <w:semiHidden/>
    <w:unhideWhenUsed/>
    <w:rsid w:val="00103EE7"/>
    <w:pPr>
      <w:spacing w:line="480" w:lineRule="auto"/>
    </w:pPr>
  </w:style>
  <w:style w:type="character" w:customStyle="1" w:styleId="BodyText2Char">
    <w:name w:val="Body Text 2 Char"/>
    <w:basedOn w:val="DefaultParagraphFont"/>
    <w:link w:val="BodyText2"/>
    <w:uiPriority w:val="99"/>
    <w:semiHidden/>
    <w:rsid w:val="00103EE7"/>
  </w:style>
  <w:style w:type="paragraph" w:styleId="Revision">
    <w:name w:val="Revision"/>
    <w:hidden/>
    <w:uiPriority w:val="99"/>
    <w:semiHidden/>
    <w:rsid w:val="00AF0A32"/>
    <w:pPr>
      <w:spacing w:after="0" w:line="240" w:lineRule="auto"/>
    </w:pPr>
    <w:rPr>
      <w:rFonts w:ascii="Arial" w:hAnsi="Arial"/>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uwo\AppData\Local\Microsoft\Office\16.0\DTS\en-US%7bF3A88CB8-4BF3-4B67-B152-5B2B94181F03%7d\%7b2D2FF0E4-DE7D-4E6D-940B-A1D911D00659%7dtf1639255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952C08EE1E497483C4FA0864A2A87B"/>
        <w:category>
          <w:name w:val="General"/>
          <w:gallery w:val="placeholder"/>
        </w:category>
        <w:types>
          <w:type w:val="bbPlcHdr"/>
        </w:types>
        <w:behaviors>
          <w:behavior w:val="content"/>
        </w:behaviors>
        <w:guid w:val="{A3C36243-6009-4D02-B717-637432ED4B7B}"/>
      </w:docPartPr>
      <w:docPartBody>
        <w:p w:rsidR="00000000" w:rsidRDefault="00064308">
          <w:pPr>
            <w:pStyle w:val="FF952C08EE1E497483C4FA0864A2A87B"/>
          </w:pPr>
          <w:r w:rsidRPr="00EA0BBF">
            <w:t>memo</w:t>
          </w:r>
        </w:p>
      </w:docPartBody>
    </w:docPart>
    <w:docPart>
      <w:docPartPr>
        <w:name w:val="229F506EA118430D99FBA1BE604CBDE6"/>
        <w:category>
          <w:name w:val="General"/>
          <w:gallery w:val="placeholder"/>
        </w:category>
        <w:types>
          <w:type w:val="bbPlcHdr"/>
        </w:types>
        <w:behaviors>
          <w:behavior w:val="content"/>
        </w:behaviors>
        <w:guid w:val="{6E5B380D-FEA3-4F4C-852E-ACA999311919}"/>
      </w:docPartPr>
      <w:docPartBody>
        <w:p w:rsidR="00000000" w:rsidRDefault="00064308">
          <w:pPr>
            <w:pStyle w:val="229F506EA118430D99FBA1BE604CBDE6"/>
          </w:pPr>
          <w:r w:rsidRPr="00EA0BBF">
            <w:rPr>
              <w:rStyle w:val="Heading1Char"/>
            </w:rPr>
            <w:t>To:</w:t>
          </w:r>
        </w:p>
      </w:docPartBody>
    </w:docPart>
    <w:docPart>
      <w:docPartPr>
        <w:name w:val="A3890480937241759ADA29FBA1109A26"/>
        <w:category>
          <w:name w:val="General"/>
          <w:gallery w:val="placeholder"/>
        </w:category>
        <w:types>
          <w:type w:val="bbPlcHdr"/>
        </w:types>
        <w:behaviors>
          <w:behavior w:val="content"/>
        </w:behaviors>
        <w:guid w:val="{AC524F9C-AB85-4176-8968-0399DCC3D018}"/>
      </w:docPartPr>
      <w:docPartBody>
        <w:p w:rsidR="00000000" w:rsidRDefault="00064308">
          <w:pPr>
            <w:pStyle w:val="A3890480937241759ADA29FBA1109A26"/>
          </w:pPr>
          <w:r w:rsidRPr="00EA0BBF">
            <w:t>Mikaela Lee</w:t>
          </w:r>
        </w:p>
      </w:docPartBody>
    </w:docPart>
    <w:docPart>
      <w:docPartPr>
        <w:name w:val="EDF6092E5FE4488BB4D7AA91CA168DA2"/>
        <w:category>
          <w:name w:val="General"/>
          <w:gallery w:val="placeholder"/>
        </w:category>
        <w:types>
          <w:type w:val="bbPlcHdr"/>
        </w:types>
        <w:behaviors>
          <w:behavior w:val="content"/>
        </w:behaviors>
        <w:guid w:val="{964404C5-F286-4351-9BEA-161F98D22CE9}"/>
      </w:docPartPr>
      <w:docPartBody>
        <w:p w:rsidR="00000000" w:rsidRDefault="00064308">
          <w:pPr>
            <w:pStyle w:val="EDF6092E5FE4488BB4D7AA91CA168DA2"/>
          </w:pPr>
          <w:r w:rsidRPr="00EA0BBF">
            <w:t xml:space="preserve">From: </w:t>
          </w:r>
        </w:p>
      </w:docPartBody>
    </w:docPart>
    <w:docPart>
      <w:docPartPr>
        <w:name w:val="838F0BE64F40465FB51D49093C847E52"/>
        <w:category>
          <w:name w:val="General"/>
          <w:gallery w:val="placeholder"/>
        </w:category>
        <w:types>
          <w:type w:val="bbPlcHdr"/>
        </w:types>
        <w:behaviors>
          <w:behavior w:val="content"/>
        </w:behaviors>
        <w:guid w:val="{E7FFF973-7EFF-4A97-B22A-93C04715F61B}"/>
      </w:docPartPr>
      <w:docPartBody>
        <w:p w:rsidR="00000000" w:rsidRDefault="00064308">
          <w:pPr>
            <w:pStyle w:val="838F0BE64F40465FB51D49093C847E52"/>
          </w:pPr>
          <w:r w:rsidRPr="00EA0BBF">
            <w:t>Rene Skoko</w:t>
          </w:r>
        </w:p>
      </w:docPartBody>
    </w:docPart>
    <w:docPart>
      <w:docPartPr>
        <w:name w:val="C134F092AB6C46F99D6CCD524F3BDCCD"/>
        <w:category>
          <w:name w:val="General"/>
          <w:gallery w:val="placeholder"/>
        </w:category>
        <w:types>
          <w:type w:val="bbPlcHdr"/>
        </w:types>
        <w:behaviors>
          <w:behavior w:val="content"/>
        </w:behaviors>
        <w:guid w:val="{E668DCB5-0E53-48D2-A3CE-02CAFB902A17}"/>
      </w:docPartPr>
      <w:docPartBody>
        <w:p w:rsidR="00000000" w:rsidRDefault="00064308">
          <w:pPr>
            <w:pStyle w:val="C134F092AB6C46F99D6CCD524F3BDCCD"/>
          </w:pPr>
          <w:r w:rsidRPr="00EA0BBF">
            <w:t xml:space="preserve">CC: </w:t>
          </w:r>
        </w:p>
      </w:docPartBody>
    </w:docPart>
    <w:docPart>
      <w:docPartPr>
        <w:name w:val="4326BCDD49F34E81BEB9C9BB684C89F8"/>
        <w:category>
          <w:name w:val="General"/>
          <w:gallery w:val="placeholder"/>
        </w:category>
        <w:types>
          <w:type w:val="bbPlcHdr"/>
        </w:types>
        <w:behaviors>
          <w:behavior w:val="content"/>
        </w:behaviors>
        <w:guid w:val="{6395BC71-DC6F-4032-A6FF-09434C51A7A0}"/>
      </w:docPartPr>
      <w:docPartBody>
        <w:p w:rsidR="00000000" w:rsidRDefault="00064308">
          <w:pPr>
            <w:pStyle w:val="4326BCDD49F34E81BEB9C9BB684C89F8"/>
          </w:pPr>
          <w:r w:rsidRPr="00EA0BBF">
            <w:t>Luca Udinesi, Gael Torres, Viktor Klobucar</w:t>
          </w:r>
        </w:p>
      </w:docPartBody>
    </w:docPart>
    <w:docPart>
      <w:docPartPr>
        <w:name w:val="4A348D53860B4CB189AD0A3C024D34F6"/>
        <w:category>
          <w:name w:val="General"/>
          <w:gallery w:val="placeholder"/>
        </w:category>
        <w:types>
          <w:type w:val="bbPlcHdr"/>
        </w:types>
        <w:behaviors>
          <w:behavior w:val="content"/>
        </w:behaviors>
        <w:guid w:val="{F474219D-858D-49C2-933A-9EE6CBD1A195}"/>
      </w:docPartPr>
      <w:docPartBody>
        <w:p w:rsidR="00000000" w:rsidRDefault="00064308">
          <w:pPr>
            <w:pStyle w:val="4A348D53860B4CB189AD0A3C024D34F6"/>
          </w:pPr>
          <w:r w:rsidRPr="00EA0BBF">
            <w:t>Date:</w:t>
          </w:r>
        </w:p>
      </w:docPartBody>
    </w:docPart>
    <w:docPart>
      <w:docPartPr>
        <w:name w:val="BC766ECA9C414CAAB1AED4EEEC0AAE2D"/>
        <w:category>
          <w:name w:val="General"/>
          <w:gallery w:val="placeholder"/>
        </w:category>
        <w:types>
          <w:type w:val="bbPlcHdr"/>
        </w:types>
        <w:behaviors>
          <w:behavior w:val="content"/>
        </w:behaviors>
        <w:guid w:val="{FF22A765-C9F1-40EB-BABB-33DB7EF6EA25}"/>
      </w:docPartPr>
      <w:docPartBody>
        <w:p w:rsidR="00000000" w:rsidRDefault="00064308">
          <w:pPr>
            <w:pStyle w:val="BC766ECA9C414CAAB1AED4EEEC0AAE2D"/>
          </w:pPr>
          <w:r w:rsidRPr="00EA0BBF">
            <w:t>1/9/23</w:t>
          </w:r>
        </w:p>
      </w:docPartBody>
    </w:docPart>
    <w:docPart>
      <w:docPartPr>
        <w:name w:val="22685B767A364124872FC94752079B2B"/>
        <w:category>
          <w:name w:val="General"/>
          <w:gallery w:val="placeholder"/>
        </w:category>
        <w:types>
          <w:type w:val="bbPlcHdr"/>
        </w:types>
        <w:behaviors>
          <w:behavior w:val="content"/>
        </w:behaviors>
        <w:guid w:val="{19E84A05-4D78-41B9-A073-8E30ABF44A9B}"/>
      </w:docPartPr>
      <w:docPartBody>
        <w:p w:rsidR="00000000" w:rsidRDefault="00064308">
          <w:pPr>
            <w:pStyle w:val="22685B767A364124872FC94752079B2B"/>
          </w:pPr>
          <w:r w:rsidRPr="00EA0BBF">
            <w:t>Re:</w:t>
          </w:r>
        </w:p>
      </w:docPartBody>
    </w:docPart>
    <w:docPart>
      <w:docPartPr>
        <w:name w:val="D3EC242E140B4F7FB3A86BE82CB87E25"/>
        <w:category>
          <w:name w:val="General"/>
          <w:gallery w:val="placeholder"/>
        </w:category>
        <w:types>
          <w:type w:val="bbPlcHdr"/>
        </w:types>
        <w:behaviors>
          <w:behavior w:val="content"/>
        </w:behaviors>
        <w:guid w:val="{E1EAC91D-ED90-4E67-8704-FE3D39F61AFB}"/>
      </w:docPartPr>
      <w:docPartBody>
        <w:p w:rsidR="00000000" w:rsidRDefault="00064308">
          <w:pPr>
            <w:pStyle w:val="D3EC242E140B4F7FB3A86BE82CB87E25"/>
          </w:pPr>
          <w:r w:rsidRPr="00EA0BBF">
            <w:t>Welcome new team member</w:t>
          </w:r>
        </w:p>
      </w:docPartBody>
    </w:docPart>
    <w:docPart>
      <w:docPartPr>
        <w:name w:val="F9D6BF7A38584CF9BDB4227AFC96F253"/>
        <w:category>
          <w:name w:val="General"/>
          <w:gallery w:val="placeholder"/>
        </w:category>
        <w:types>
          <w:type w:val="bbPlcHdr"/>
        </w:types>
        <w:behaviors>
          <w:behavior w:val="content"/>
        </w:behaviors>
        <w:guid w:val="{CDA2C4B7-C48E-4844-98ED-D33803EC88EC}"/>
      </w:docPartPr>
      <w:docPartBody>
        <w:p w:rsidR="00000000" w:rsidRDefault="00064308">
          <w:pPr>
            <w:pStyle w:val="F9D6BF7A38584CF9BDB4227AFC96F253"/>
          </w:pPr>
          <w:r w:rsidRPr="00EA0BBF">
            <w:t>Comments:</w:t>
          </w:r>
        </w:p>
      </w:docPartBody>
    </w:docPart>
    <w:docPart>
      <w:docPartPr>
        <w:name w:val="91CD6C2105EA460A9BEF512879EF3329"/>
        <w:category>
          <w:name w:val="General"/>
          <w:gallery w:val="placeholder"/>
        </w:category>
        <w:types>
          <w:type w:val="bbPlcHdr"/>
        </w:types>
        <w:behaviors>
          <w:behavior w:val="content"/>
        </w:behaviors>
        <w:guid w:val="{CB24767C-3A7A-47D7-A4F8-8FA420CC019C}"/>
      </w:docPartPr>
      <w:docPartBody>
        <w:p w:rsidR="00000000" w:rsidRDefault="00064308">
          <w:pPr>
            <w:pStyle w:val="91CD6C2105EA460A9BEF512879EF3329"/>
          </w:pPr>
          <w:r w:rsidRPr="00EA0BBF">
            <w:t>Please welcome our newest team member, Mikaela Lee. Mikaela joins us from Printed Page Publishers. Complimentary snacks and beverages will be provided in the break room.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qFormat/>
    <w:pPr>
      <w:spacing w:after="200"/>
      <w:contextualSpacing/>
      <w:outlineLvl w:val="0"/>
    </w:pPr>
    <w:rPr>
      <w:b/>
      <w:color w:val="404040" w:themeColor="text1" w:themeTint="BF"/>
      <w:kern w:val="0"/>
      <w:sz w:val="18"/>
      <w:szCs w:val="18"/>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952C08EE1E497483C4FA0864A2A87B">
    <w:name w:val="FF952C08EE1E497483C4FA0864A2A87B"/>
  </w:style>
  <w:style w:type="paragraph" w:customStyle="1" w:styleId="82E5F3206CA84C9A8A228198707E2CE9">
    <w:name w:val="82E5F3206CA84C9A8A228198707E2CE9"/>
  </w:style>
  <w:style w:type="character" w:customStyle="1" w:styleId="Heading1Char">
    <w:name w:val="Heading 1 Char"/>
    <w:basedOn w:val="DefaultParagraphFont"/>
    <w:link w:val="Heading1"/>
    <w:uiPriority w:val="2"/>
    <w:rPr>
      <w:b/>
      <w:color w:val="404040" w:themeColor="text1" w:themeTint="BF"/>
      <w:kern w:val="0"/>
      <w:sz w:val="18"/>
      <w:szCs w:val="18"/>
      <w:lang w:eastAsia="ja-JP"/>
      <w14:ligatures w14:val="none"/>
    </w:rPr>
  </w:style>
  <w:style w:type="paragraph" w:customStyle="1" w:styleId="229F506EA118430D99FBA1BE604CBDE6">
    <w:name w:val="229F506EA118430D99FBA1BE604CBDE6"/>
  </w:style>
  <w:style w:type="paragraph" w:customStyle="1" w:styleId="A3890480937241759ADA29FBA1109A26">
    <w:name w:val="A3890480937241759ADA29FBA1109A26"/>
  </w:style>
  <w:style w:type="paragraph" w:customStyle="1" w:styleId="EDF6092E5FE4488BB4D7AA91CA168DA2">
    <w:name w:val="EDF6092E5FE4488BB4D7AA91CA168DA2"/>
  </w:style>
  <w:style w:type="paragraph" w:customStyle="1" w:styleId="838F0BE64F40465FB51D49093C847E52">
    <w:name w:val="838F0BE64F40465FB51D49093C847E52"/>
  </w:style>
  <w:style w:type="paragraph" w:customStyle="1" w:styleId="C134F092AB6C46F99D6CCD524F3BDCCD">
    <w:name w:val="C134F092AB6C46F99D6CCD524F3BDCCD"/>
  </w:style>
  <w:style w:type="paragraph" w:customStyle="1" w:styleId="4326BCDD49F34E81BEB9C9BB684C89F8">
    <w:name w:val="4326BCDD49F34E81BEB9C9BB684C89F8"/>
  </w:style>
  <w:style w:type="paragraph" w:customStyle="1" w:styleId="4A348D53860B4CB189AD0A3C024D34F6">
    <w:name w:val="4A348D53860B4CB189AD0A3C024D34F6"/>
  </w:style>
  <w:style w:type="paragraph" w:customStyle="1" w:styleId="BC766ECA9C414CAAB1AED4EEEC0AAE2D">
    <w:name w:val="BC766ECA9C414CAAB1AED4EEEC0AAE2D"/>
  </w:style>
  <w:style w:type="paragraph" w:customStyle="1" w:styleId="22685B767A364124872FC94752079B2B">
    <w:name w:val="22685B767A364124872FC94752079B2B"/>
  </w:style>
  <w:style w:type="paragraph" w:customStyle="1" w:styleId="D3EC242E140B4F7FB3A86BE82CB87E25">
    <w:name w:val="D3EC242E140B4F7FB3A86BE82CB87E25"/>
  </w:style>
  <w:style w:type="paragraph" w:customStyle="1" w:styleId="F9D6BF7A38584CF9BDB4227AFC96F253">
    <w:name w:val="F9D6BF7A38584CF9BDB4227AFC96F253"/>
  </w:style>
  <w:style w:type="paragraph" w:customStyle="1" w:styleId="91CD6C2105EA460A9BEF512879EF3329">
    <w:name w:val="91CD6C2105EA460A9BEF512879EF33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emo Simple">
  <a:themeElements>
    <a:clrScheme name="Custom 65">
      <a:dk1>
        <a:srgbClr val="000000"/>
      </a:dk1>
      <a:lt1>
        <a:srgbClr val="FFFFFF"/>
      </a:lt1>
      <a:dk2>
        <a:srgbClr val="BD3A00"/>
      </a:dk2>
      <a:lt2>
        <a:srgbClr val="DDDDDD"/>
      </a:lt2>
      <a:accent1>
        <a:srgbClr val="F8F3E0"/>
      </a:accent1>
      <a:accent2>
        <a:srgbClr val="93902B"/>
      </a:accent2>
      <a:accent3>
        <a:srgbClr val="F4873A"/>
      </a:accent3>
      <a:accent4>
        <a:srgbClr val="839AA1"/>
      </a:accent4>
      <a:accent5>
        <a:srgbClr val="F0BA3C"/>
      </a:accent5>
      <a:accent6>
        <a:srgbClr val="2A6ABC"/>
      </a:accent6>
      <a:hlink>
        <a:srgbClr val="BD3900"/>
      </a:hlink>
      <a:folHlink>
        <a:srgbClr val="93912D"/>
      </a:folHlink>
    </a:clrScheme>
    <a:fontScheme name="Custom 75">
      <a:majorFont>
        <a:latin typeface="Garamond"/>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60BB7DE-64BB-4EA7-A88C-3B9B67B2EF05}">
  <ds:schemaRefs>
    <ds:schemaRef ds:uri="http://schemas.microsoft.com/sharepoint/v3/contenttype/forms"/>
  </ds:schemaRefs>
</ds:datastoreItem>
</file>

<file path=customXml/itemProps2.xml><?xml version="1.0" encoding="utf-8"?>
<ds:datastoreItem xmlns:ds="http://schemas.openxmlformats.org/officeDocument/2006/customXml" ds:itemID="{591E46EF-DB74-4601-B682-F7DF0D67108A}">
  <ds:schemaRefs>
    <ds:schemaRef ds:uri="http://schemas.openxmlformats.org/officeDocument/2006/bibliography"/>
  </ds:schemaRefs>
</ds:datastoreItem>
</file>

<file path=customXml/itemProps3.xml><?xml version="1.0" encoding="utf-8"?>
<ds:datastoreItem xmlns:ds="http://schemas.openxmlformats.org/officeDocument/2006/customXml" ds:itemID="{3087E025-93F8-4EDD-86B2-110ACF79F9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54CA45-DDE3-474D-975A-15D03FD2C05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{2D2FF0E4-DE7D-4E6D-940B-A1D911D00659}tf16392555_win32</Template>
  <TotalTime>0</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2023-09-10T04:54:00Z</dcterms:created>
  <dcterms:modified xsi:type="dcterms:W3CDTF">2023-09-10T20:15:00Z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